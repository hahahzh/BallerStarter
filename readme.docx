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7D9" w:rsidRPr="004C6C80" w:rsidRDefault="003157D9" w:rsidP="004C6C80"/>
    <w:sectPr w:rsidR="003157D9" w:rsidRPr="004C6C80" w:rsidSect="00330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B46"/>
    <w:rsid w:val="002D43BF"/>
    <w:rsid w:val="003157D9"/>
    <w:rsid w:val="00330B73"/>
    <w:rsid w:val="004C6C80"/>
    <w:rsid w:val="00566AC8"/>
    <w:rsid w:val="00741087"/>
    <w:rsid w:val="007E6844"/>
    <w:rsid w:val="00820B46"/>
    <w:rsid w:val="00973E84"/>
    <w:rsid w:val="00A03B57"/>
    <w:rsid w:val="00A5432E"/>
    <w:rsid w:val="00AF2F02"/>
    <w:rsid w:val="00BA4F73"/>
    <w:rsid w:val="00D044FC"/>
    <w:rsid w:val="00D74F1D"/>
    <w:rsid w:val="00F47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B7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820B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20B46"/>
    <w:rPr>
      <w:rFonts w:cs="Times New Roman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rsid w:val="00820B4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20B46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820B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0B46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820B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20B46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HZH</dc:creator>
  <cp:keywords/>
  <dc:description/>
  <cp:lastModifiedBy>微软用户</cp:lastModifiedBy>
  <cp:revision>4</cp:revision>
  <dcterms:created xsi:type="dcterms:W3CDTF">2015-08-08T05:06:00Z</dcterms:created>
  <dcterms:modified xsi:type="dcterms:W3CDTF">2016-02-27T07:32:00Z</dcterms:modified>
</cp:coreProperties>
</file>